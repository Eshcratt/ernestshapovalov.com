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281AD" w14:textId="77777777" w:rsidR="00836805" w:rsidRPr="00836805" w:rsidRDefault="00836805" w:rsidP="00836805">
      <w:pPr>
        <w:rPr>
          <w:b/>
          <w:bCs/>
          <w:sz w:val="32"/>
          <w:szCs w:val="32"/>
          <w:lang w:val="en-US"/>
        </w:rPr>
      </w:pPr>
      <w:r w:rsidRPr="00836805">
        <w:rPr>
          <w:b/>
          <w:bCs/>
          <w:sz w:val="32"/>
          <w:szCs w:val="32"/>
          <w:lang w:val="en-US"/>
        </w:rPr>
        <w:t>ERNEST SHAPOVALOV</w:t>
      </w:r>
    </w:p>
    <w:p w14:paraId="0465A065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Saint-Hubert, Quebec, Canada</w:t>
      </w:r>
      <w:r w:rsidRPr="00836805">
        <w:rPr>
          <w:sz w:val="22"/>
          <w:szCs w:val="22"/>
          <w:lang w:val="en-US"/>
        </w:rPr>
        <w:br/>
      </w:r>
      <w:r w:rsidRPr="00836805">
        <w:rPr>
          <w:rFonts w:ascii="Segoe UI Emoji" w:hAnsi="Segoe UI Emoji" w:cs="Segoe UI Emoji"/>
          <w:sz w:val="22"/>
          <w:szCs w:val="22"/>
          <w:lang w:val="en-US"/>
        </w:rPr>
        <w:t>📞</w:t>
      </w:r>
      <w:r w:rsidRPr="00836805">
        <w:rPr>
          <w:sz w:val="22"/>
          <w:szCs w:val="22"/>
          <w:lang w:val="en-US"/>
        </w:rPr>
        <w:t xml:space="preserve"> (438) 873-9998 | </w:t>
      </w:r>
      <w:r w:rsidRPr="00836805">
        <w:rPr>
          <w:rFonts w:ascii="Segoe UI Emoji" w:hAnsi="Segoe UI Emoji" w:cs="Segoe UI Emoji"/>
          <w:sz w:val="22"/>
          <w:szCs w:val="22"/>
          <w:lang w:val="en-US"/>
        </w:rPr>
        <w:t>✉️</w:t>
      </w:r>
      <w:r w:rsidRPr="00836805">
        <w:rPr>
          <w:sz w:val="22"/>
          <w:szCs w:val="22"/>
          <w:lang w:val="en-US"/>
        </w:rPr>
        <w:t xml:space="preserve"> ernest.shapovalov1@gmail.com | </w:t>
      </w:r>
      <w:hyperlink r:id="rId8" w:history="1">
        <w:r w:rsidRPr="00836805">
          <w:rPr>
            <w:rStyle w:val="Hyperlink"/>
            <w:sz w:val="22"/>
            <w:szCs w:val="22"/>
            <w:lang w:val="en-US"/>
          </w:rPr>
          <w:t>LinkedIn</w:t>
        </w:r>
      </w:hyperlink>
    </w:p>
    <w:p w14:paraId="49C6EE4D" w14:textId="77777777" w:rsidR="00836805" w:rsidRPr="00836805" w:rsidRDefault="00836805" w:rsidP="00836805">
      <w:pPr>
        <w:rPr>
          <w:b/>
          <w:bCs/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PROFESSIONAL SUMMARY</w:t>
      </w:r>
    </w:p>
    <w:p w14:paraId="6FB0CEDF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Solution-driven software developer with hands-on experience in application development, programming analysis, and ERP customization. Strong problem-solving and analytical skills, with a keen eye for detail. Adaptable team player with a client-focused approach and a passion for crafting efficient, high-quality solutions.</w:t>
      </w:r>
    </w:p>
    <w:p w14:paraId="6CFD251D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rFonts w:ascii="Segoe UI Emoji" w:hAnsi="Segoe UI Emoji" w:cs="Segoe UI Emoji"/>
          <w:sz w:val="22"/>
          <w:szCs w:val="22"/>
          <w:lang w:val="en-US"/>
        </w:rPr>
        <w:t>🔹</w:t>
      </w:r>
      <w:r w:rsidRPr="00836805">
        <w:rPr>
          <w:sz w:val="22"/>
          <w:szCs w:val="22"/>
          <w:lang w:val="en-US"/>
        </w:rPr>
        <w:t xml:space="preserve"> </w:t>
      </w:r>
      <w:r w:rsidRPr="00836805">
        <w:rPr>
          <w:b/>
          <w:bCs/>
          <w:sz w:val="22"/>
          <w:szCs w:val="22"/>
          <w:lang w:val="en-US"/>
        </w:rPr>
        <w:t>Languages</w:t>
      </w:r>
      <w:r w:rsidRPr="00836805">
        <w:rPr>
          <w:sz w:val="22"/>
          <w:szCs w:val="22"/>
          <w:lang w:val="en-US"/>
        </w:rPr>
        <w:t>: Fluent in English and French | Bilingual in Ukrainian and Russian</w:t>
      </w:r>
    </w:p>
    <w:p w14:paraId="4685BD26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pict w14:anchorId="1F541F93">
          <v:rect id="_x0000_i1127" style="width:0;height:1.5pt" o:hralign="center" o:hrstd="t" o:hr="t" fillcolor="#a0a0a0" stroked="f"/>
        </w:pict>
      </w:r>
    </w:p>
    <w:p w14:paraId="13B63F23" w14:textId="77777777" w:rsidR="00836805" w:rsidRPr="00836805" w:rsidRDefault="00836805" w:rsidP="00836805">
      <w:pPr>
        <w:rPr>
          <w:b/>
          <w:bCs/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TECHNICAL SKILLS</w:t>
      </w:r>
    </w:p>
    <w:p w14:paraId="51A0DD82" w14:textId="6CAA3948" w:rsidR="00836805" w:rsidRPr="00836805" w:rsidRDefault="004855C7" w:rsidP="00836805">
      <w:pPr>
        <w:numPr>
          <w:ilvl w:val="0"/>
          <w:numId w:val="8"/>
        </w:numPr>
        <w:rPr>
          <w:sz w:val="22"/>
          <w:szCs w:val="22"/>
          <w:lang w:val="en-US"/>
        </w:rPr>
      </w:pPr>
      <w:r w:rsidRPr="009862A5">
        <w:rPr>
          <w:b/>
          <w:bCs/>
          <w:sz w:val="22"/>
          <w:szCs w:val="22"/>
          <w:lang w:val="en-US"/>
        </w:rPr>
        <w:t>Backend</w:t>
      </w:r>
      <w:r w:rsidR="00836805" w:rsidRPr="00836805">
        <w:rPr>
          <w:sz w:val="22"/>
          <w:szCs w:val="22"/>
          <w:lang w:val="en-US"/>
        </w:rPr>
        <w:t xml:space="preserve">: C#, Java, PHP, </w:t>
      </w:r>
      <w:r w:rsidRPr="009862A5">
        <w:rPr>
          <w:sz w:val="22"/>
          <w:szCs w:val="22"/>
          <w:lang w:val="en-US"/>
        </w:rPr>
        <w:t xml:space="preserve">Python, </w:t>
      </w:r>
      <w:r w:rsidR="00836805" w:rsidRPr="00836805">
        <w:rPr>
          <w:sz w:val="22"/>
          <w:szCs w:val="22"/>
          <w:lang w:val="en-US"/>
        </w:rPr>
        <w:t>COBOL, RPG</w:t>
      </w:r>
      <w:r w:rsidR="00382EC5" w:rsidRPr="009862A5">
        <w:rPr>
          <w:sz w:val="22"/>
          <w:szCs w:val="22"/>
          <w:lang w:val="en-US"/>
        </w:rPr>
        <w:t xml:space="preserve">, </w:t>
      </w:r>
      <w:r w:rsidR="00382EC5" w:rsidRPr="00836805">
        <w:rPr>
          <w:sz w:val="22"/>
          <w:szCs w:val="22"/>
          <w:lang w:val="en-US"/>
        </w:rPr>
        <w:t>ASP.NET MVC,</w:t>
      </w:r>
      <w:r w:rsidR="00382EC5" w:rsidRPr="009862A5">
        <w:rPr>
          <w:sz w:val="22"/>
          <w:szCs w:val="22"/>
          <w:lang w:val="en-US"/>
        </w:rPr>
        <w:t xml:space="preserve"> </w:t>
      </w:r>
      <w:r w:rsidR="00382EC5" w:rsidRPr="00836805">
        <w:rPr>
          <w:sz w:val="22"/>
          <w:szCs w:val="22"/>
          <w:lang w:val="en-US"/>
        </w:rPr>
        <w:t>Entity Framework,</w:t>
      </w:r>
      <w:r w:rsidR="00382EC5" w:rsidRPr="009862A5">
        <w:rPr>
          <w:sz w:val="22"/>
          <w:szCs w:val="22"/>
          <w:lang w:val="en-US"/>
        </w:rPr>
        <w:t xml:space="preserve"> </w:t>
      </w:r>
      <w:r w:rsidR="00382EC5" w:rsidRPr="00836805">
        <w:rPr>
          <w:sz w:val="22"/>
          <w:szCs w:val="22"/>
          <w:lang w:val="en-US"/>
        </w:rPr>
        <w:t>Spring Boot,</w:t>
      </w:r>
      <w:r w:rsidR="00382EC5" w:rsidRPr="009862A5">
        <w:rPr>
          <w:sz w:val="22"/>
          <w:szCs w:val="22"/>
          <w:lang w:val="en-US"/>
        </w:rPr>
        <w:t xml:space="preserve"> </w:t>
      </w:r>
      <w:r w:rsidR="00382EC5" w:rsidRPr="00836805">
        <w:rPr>
          <w:sz w:val="22"/>
          <w:szCs w:val="22"/>
          <w:lang w:val="en-US"/>
        </w:rPr>
        <w:t>JUnit5</w:t>
      </w:r>
    </w:p>
    <w:p w14:paraId="235E9C1F" w14:textId="63693E20" w:rsidR="00836805" w:rsidRPr="00836805" w:rsidRDefault="00382EC5" w:rsidP="0068321E">
      <w:pPr>
        <w:numPr>
          <w:ilvl w:val="0"/>
          <w:numId w:val="8"/>
        </w:numPr>
        <w:rPr>
          <w:sz w:val="22"/>
          <w:szCs w:val="22"/>
          <w:lang w:val="en-US"/>
        </w:rPr>
      </w:pPr>
      <w:r w:rsidRPr="009862A5">
        <w:rPr>
          <w:b/>
          <w:bCs/>
          <w:sz w:val="22"/>
          <w:szCs w:val="22"/>
          <w:lang w:val="en-US"/>
        </w:rPr>
        <w:t>Frontend:</w:t>
      </w:r>
      <w:r w:rsidR="00836805" w:rsidRPr="00836805">
        <w:rPr>
          <w:sz w:val="22"/>
          <w:szCs w:val="22"/>
          <w:lang w:val="en-US"/>
        </w:rPr>
        <w:t xml:space="preserve"> </w:t>
      </w:r>
      <w:r w:rsidRPr="00836805">
        <w:rPr>
          <w:sz w:val="22"/>
          <w:szCs w:val="22"/>
          <w:lang w:val="en-US"/>
        </w:rPr>
        <w:t>JavaScript, HTML5, CSS, Web API, XML, JSON</w:t>
      </w:r>
      <w:r w:rsidR="00836805" w:rsidRPr="00836805">
        <w:rPr>
          <w:sz w:val="22"/>
          <w:szCs w:val="22"/>
          <w:lang w:val="en-US"/>
        </w:rPr>
        <w:t>, jQuery, Bootstrap</w:t>
      </w:r>
    </w:p>
    <w:p w14:paraId="7F980735" w14:textId="08561EAA" w:rsidR="00836805" w:rsidRPr="00836805" w:rsidRDefault="00836805" w:rsidP="00836805">
      <w:pPr>
        <w:numPr>
          <w:ilvl w:val="0"/>
          <w:numId w:val="8"/>
        </w:numPr>
        <w:rPr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Databases</w:t>
      </w:r>
      <w:r w:rsidRPr="00836805">
        <w:rPr>
          <w:sz w:val="22"/>
          <w:szCs w:val="22"/>
          <w:lang w:val="en-US"/>
        </w:rPr>
        <w:t>: MySQL, PL/SQL, MS SQL Server</w:t>
      </w:r>
      <w:r w:rsidR="0013130F" w:rsidRPr="009862A5">
        <w:rPr>
          <w:sz w:val="22"/>
          <w:szCs w:val="22"/>
          <w:lang w:val="en-US"/>
        </w:rPr>
        <w:t>, Dynamo DB</w:t>
      </w:r>
      <w:r w:rsidR="00382EC5" w:rsidRPr="009862A5">
        <w:rPr>
          <w:sz w:val="22"/>
          <w:szCs w:val="22"/>
          <w:lang w:val="en-US"/>
        </w:rPr>
        <w:t>, MongoDB</w:t>
      </w:r>
    </w:p>
    <w:p w14:paraId="30C674BD" w14:textId="1B7A5651" w:rsidR="00836805" w:rsidRPr="00836805" w:rsidRDefault="00836805" w:rsidP="00C471CB">
      <w:pPr>
        <w:numPr>
          <w:ilvl w:val="0"/>
          <w:numId w:val="8"/>
        </w:numPr>
        <w:rPr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Development Tools &amp; IDEs</w:t>
      </w:r>
      <w:r w:rsidRPr="00836805">
        <w:rPr>
          <w:sz w:val="22"/>
          <w:szCs w:val="22"/>
          <w:lang w:val="en-US"/>
        </w:rPr>
        <w:t>: Visual Studio (2019-202</w:t>
      </w:r>
      <w:r w:rsidR="00382EC5" w:rsidRPr="009862A5">
        <w:rPr>
          <w:sz w:val="22"/>
          <w:szCs w:val="22"/>
          <w:lang w:val="en-US"/>
        </w:rPr>
        <w:t>2</w:t>
      </w:r>
      <w:r w:rsidRPr="00836805">
        <w:rPr>
          <w:sz w:val="22"/>
          <w:szCs w:val="22"/>
          <w:lang w:val="en-US"/>
        </w:rPr>
        <w:t>), IntelliJ, NetBeans, Android Studio, Eclipse, Notepad++</w:t>
      </w:r>
      <w:r w:rsidR="0013130F" w:rsidRPr="009862A5">
        <w:rPr>
          <w:sz w:val="22"/>
          <w:szCs w:val="22"/>
          <w:lang w:val="en-US"/>
        </w:rPr>
        <w:t xml:space="preserve">, </w:t>
      </w:r>
      <w:r w:rsidR="00C471CB" w:rsidRPr="009862A5">
        <w:rPr>
          <w:sz w:val="22"/>
          <w:szCs w:val="22"/>
          <w:lang w:val="en-US"/>
        </w:rPr>
        <w:t>Unity</w:t>
      </w:r>
      <w:r w:rsidRPr="00836805">
        <w:rPr>
          <w:sz w:val="22"/>
          <w:szCs w:val="22"/>
          <w:lang w:val="en-US"/>
        </w:rPr>
        <w:t xml:space="preserve"> </w:t>
      </w:r>
    </w:p>
    <w:p w14:paraId="487931DA" w14:textId="77777777" w:rsidR="00836805" w:rsidRPr="00836805" w:rsidRDefault="00836805" w:rsidP="00836805">
      <w:pPr>
        <w:numPr>
          <w:ilvl w:val="0"/>
          <w:numId w:val="8"/>
        </w:numPr>
        <w:rPr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Version Control</w:t>
      </w:r>
      <w:r w:rsidRPr="00836805">
        <w:rPr>
          <w:sz w:val="22"/>
          <w:szCs w:val="22"/>
          <w:lang w:val="en-US"/>
        </w:rPr>
        <w:t>: Git, GitHub, Bitbucket</w:t>
      </w:r>
    </w:p>
    <w:p w14:paraId="6C7A6510" w14:textId="06C1A16B" w:rsidR="00836805" w:rsidRPr="00836805" w:rsidRDefault="00836805" w:rsidP="00836805">
      <w:pPr>
        <w:numPr>
          <w:ilvl w:val="0"/>
          <w:numId w:val="8"/>
        </w:numPr>
        <w:rPr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Software &amp; Tools</w:t>
      </w:r>
      <w:r w:rsidRPr="00836805">
        <w:rPr>
          <w:sz w:val="22"/>
          <w:szCs w:val="22"/>
          <w:lang w:val="en-US"/>
        </w:rPr>
        <w:t xml:space="preserve">: </w:t>
      </w:r>
      <w:r w:rsidR="0013130F" w:rsidRPr="009862A5">
        <w:rPr>
          <w:sz w:val="22"/>
          <w:szCs w:val="22"/>
          <w:lang w:val="en-US"/>
        </w:rPr>
        <w:t xml:space="preserve">Copilot, ChatGPT, </w:t>
      </w:r>
      <w:r w:rsidRPr="00836805">
        <w:rPr>
          <w:sz w:val="22"/>
          <w:szCs w:val="22"/>
          <w:lang w:val="en-US"/>
        </w:rPr>
        <w:t>SSRS, Office 365, Microsoft Visio, Jira, SCRUM Agile, TDD, BDD</w:t>
      </w:r>
    </w:p>
    <w:p w14:paraId="2E841418" w14:textId="39D0A6D1" w:rsidR="00836805" w:rsidRPr="00836805" w:rsidRDefault="00836805" w:rsidP="00836805">
      <w:pPr>
        <w:numPr>
          <w:ilvl w:val="0"/>
          <w:numId w:val="8"/>
        </w:numPr>
        <w:rPr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Networking &amp; Virtualization</w:t>
      </w:r>
      <w:r w:rsidRPr="00836805">
        <w:rPr>
          <w:sz w:val="22"/>
          <w:szCs w:val="22"/>
          <w:lang w:val="en-US"/>
        </w:rPr>
        <w:t>: Cisco, Windows Server, VMware</w:t>
      </w:r>
      <w:r w:rsidR="0013130F" w:rsidRPr="009862A5">
        <w:rPr>
          <w:sz w:val="22"/>
          <w:szCs w:val="22"/>
          <w:lang w:val="en-US"/>
        </w:rPr>
        <w:t>, AWS</w:t>
      </w:r>
    </w:p>
    <w:p w14:paraId="1C03AB2C" w14:textId="77777777" w:rsidR="00836805" w:rsidRPr="00836805" w:rsidRDefault="00836805" w:rsidP="00836805">
      <w:pPr>
        <w:numPr>
          <w:ilvl w:val="0"/>
          <w:numId w:val="8"/>
        </w:numPr>
        <w:rPr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Operating Systems</w:t>
      </w:r>
      <w:r w:rsidRPr="00836805">
        <w:rPr>
          <w:sz w:val="22"/>
          <w:szCs w:val="22"/>
          <w:lang w:val="en-US"/>
        </w:rPr>
        <w:t>: Windows, Linux, Android</w:t>
      </w:r>
    </w:p>
    <w:p w14:paraId="53CA7147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pict w14:anchorId="794C15B4">
          <v:rect id="_x0000_i1128" style="width:0;height:1.5pt" o:hralign="center" o:hrstd="t" o:hr="t" fillcolor="#a0a0a0" stroked="f"/>
        </w:pict>
      </w:r>
    </w:p>
    <w:p w14:paraId="186896C6" w14:textId="77777777" w:rsidR="00836805" w:rsidRPr="00836805" w:rsidRDefault="00836805" w:rsidP="00836805">
      <w:pPr>
        <w:rPr>
          <w:b/>
          <w:bCs/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PROFESSIONAL EXPERIENCE</w:t>
      </w:r>
    </w:p>
    <w:p w14:paraId="0F6993C0" w14:textId="77777777" w:rsidR="00382EC5" w:rsidRPr="009862A5" w:rsidRDefault="0022053C" w:rsidP="00382EC5">
      <w:pPr>
        <w:rPr>
          <w:b/>
          <w:bCs/>
          <w:sz w:val="22"/>
          <w:szCs w:val="22"/>
          <w:lang w:val="en-US"/>
        </w:rPr>
      </w:pPr>
      <w:r w:rsidRPr="0022053C">
        <w:rPr>
          <w:b/>
          <w:bCs/>
          <w:sz w:val="22"/>
          <w:szCs w:val="22"/>
          <w:lang w:val="en-US"/>
        </w:rPr>
        <w:t xml:space="preserve">Analyst Programmer &amp; Business Operations Specialist </w:t>
      </w:r>
    </w:p>
    <w:p w14:paraId="0B2C80B5" w14:textId="6F225A33" w:rsidR="0022053C" w:rsidRPr="0022053C" w:rsidRDefault="00382EC5" w:rsidP="00382EC5">
      <w:pPr>
        <w:rPr>
          <w:b/>
          <w:bCs/>
          <w:sz w:val="22"/>
          <w:szCs w:val="22"/>
          <w:lang w:val="en-US"/>
        </w:rPr>
      </w:pPr>
      <w:r w:rsidRPr="009862A5">
        <w:rPr>
          <w:b/>
          <w:bCs/>
          <w:sz w:val="22"/>
          <w:szCs w:val="22"/>
          <w:lang w:val="en-US"/>
        </w:rPr>
        <w:t xml:space="preserve">Solutions </w:t>
      </w:r>
      <w:proofErr w:type="spellStart"/>
      <w:r w:rsidRPr="009862A5">
        <w:rPr>
          <w:b/>
          <w:bCs/>
          <w:sz w:val="22"/>
          <w:szCs w:val="22"/>
          <w:lang w:val="en-US"/>
        </w:rPr>
        <w:t>Winversion</w:t>
      </w:r>
      <w:proofErr w:type="spellEnd"/>
      <w:r w:rsidRPr="009862A5">
        <w:rPr>
          <w:b/>
          <w:bCs/>
          <w:sz w:val="22"/>
          <w:szCs w:val="22"/>
          <w:lang w:val="en-US"/>
        </w:rPr>
        <w:t xml:space="preserve"> inc.</w:t>
      </w:r>
      <w:r w:rsidR="0022053C" w:rsidRPr="0022053C">
        <w:rPr>
          <w:b/>
          <w:bCs/>
          <w:sz w:val="22"/>
          <w:szCs w:val="22"/>
          <w:lang w:val="en-US"/>
        </w:rPr>
        <w:t xml:space="preserve"> | 2024 – Present</w:t>
      </w:r>
    </w:p>
    <w:p w14:paraId="45526117" w14:textId="77777777" w:rsidR="0022053C" w:rsidRPr="0022053C" w:rsidRDefault="0022053C" w:rsidP="0022053C">
      <w:pPr>
        <w:numPr>
          <w:ilvl w:val="0"/>
          <w:numId w:val="14"/>
        </w:numPr>
        <w:rPr>
          <w:sz w:val="22"/>
          <w:szCs w:val="22"/>
          <w:lang w:val="en-US"/>
        </w:rPr>
      </w:pPr>
      <w:r w:rsidRPr="0022053C">
        <w:rPr>
          <w:sz w:val="22"/>
          <w:szCs w:val="22"/>
          <w:lang w:val="en-US"/>
        </w:rPr>
        <w:t>Developed a scalable digital platform to support the rapid expansion of the company.</w:t>
      </w:r>
    </w:p>
    <w:p w14:paraId="7BD1FAF8" w14:textId="34144591" w:rsidR="0022053C" w:rsidRPr="0022053C" w:rsidRDefault="0022053C" w:rsidP="0013130F">
      <w:pPr>
        <w:numPr>
          <w:ilvl w:val="0"/>
          <w:numId w:val="14"/>
        </w:numPr>
        <w:rPr>
          <w:sz w:val="22"/>
          <w:szCs w:val="22"/>
          <w:lang w:val="en-US"/>
        </w:rPr>
      </w:pPr>
      <w:r w:rsidRPr="0022053C">
        <w:rPr>
          <w:sz w:val="22"/>
          <w:szCs w:val="22"/>
          <w:lang w:val="en-US"/>
        </w:rPr>
        <w:t>Designed and implemented both front-end and back-end web solutions, ensuring seamless database management and cloud integration</w:t>
      </w:r>
      <w:r w:rsidR="0013130F" w:rsidRPr="009862A5">
        <w:rPr>
          <w:sz w:val="22"/>
          <w:szCs w:val="22"/>
          <w:lang w:val="en-US"/>
        </w:rPr>
        <w:t xml:space="preserve"> with the help of AI assistants</w:t>
      </w:r>
      <w:r w:rsidRPr="0022053C">
        <w:rPr>
          <w:sz w:val="22"/>
          <w:szCs w:val="22"/>
          <w:lang w:val="en-US"/>
        </w:rPr>
        <w:t>.</w:t>
      </w:r>
    </w:p>
    <w:p w14:paraId="4195E944" w14:textId="77777777" w:rsidR="0022053C" w:rsidRPr="0022053C" w:rsidRDefault="0022053C" w:rsidP="0022053C">
      <w:pPr>
        <w:numPr>
          <w:ilvl w:val="0"/>
          <w:numId w:val="14"/>
        </w:numPr>
        <w:rPr>
          <w:sz w:val="22"/>
          <w:szCs w:val="22"/>
          <w:lang w:val="en-US"/>
        </w:rPr>
      </w:pPr>
      <w:r w:rsidRPr="0022053C">
        <w:rPr>
          <w:sz w:val="22"/>
          <w:szCs w:val="22"/>
          <w:lang w:val="en-US"/>
        </w:rPr>
        <w:t>Conducted in-depth research to support the legal and regulatory compliance of the business.</w:t>
      </w:r>
    </w:p>
    <w:p w14:paraId="2F22A235" w14:textId="77777777" w:rsidR="0022053C" w:rsidRPr="0022053C" w:rsidRDefault="0022053C" w:rsidP="0022053C">
      <w:pPr>
        <w:numPr>
          <w:ilvl w:val="0"/>
          <w:numId w:val="14"/>
        </w:numPr>
        <w:rPr>
          <w:sz w:val="22"/>
          <w:szCs w:val="22"/>
          <w:lang w:val="en-US"/>
        </w:rPr>
      </w:pPr>
      <w:r w:rsidRPr="0022053C">
        <w:rPr>
          <w:sz w:val="22"/>
          <w:szCs w:val="22"/>
          <w:lang w:val="en-US"/>
        </w:rPr>
        <w:lastRenderedPageBreak/>
        <w:t>Managed business process optimization strategies to streamline operations and improve efficiency.</w:t>
      </w:r>
    </w:p>
    <w:p w14:paraId="1FDF884F" w14:textId="68C9E1A0" w:rsidR="00836805" w:rsidRPr="009862A5" w:rsidRDefault="0022053C" w:rsidP="0022053C">
      <w:pPr>
        <w:numPr>
          <w:ilvl w:val="0"/>
          <w:numId w:val="14"/>
        </w:numPr>
        <w:rPr>
          <w:b/>
          <w:bCs/>
          <w:sz w:val="22"/>
          <w:szCs w:val="22"/>
          <w:lang w:val="en-US"/>
        </w:rPr>
      </w:pPr>
      <w:r w:rsidRPr="0022053C">
        <w:rPr>
          <w:sz w:val="22"/>
          <w:szCs w:val="22"/>
          <w:lang w:val="en-US"/>
        </w:rPr>
        <w:t>Assisted in the officialization process by handling paperwork, documentation, and operational structuring</w:t>
      </w:r>
      <w:r w:rsidRPr="009862A5">
        <w:rPr>
          <w:sz w:val="22"/>
          <w:szCs w:val="22"/>
          <w:lang w:val="en-US"/>
        </w:rPr>
        <w:t>.</w:t>
      </w:r>
    </w:p>
    <w:p w14:paraId="7F6CE592" w14:textId="63DC9225" w:rsidR="00836805" w:rsidRPr="00836805" w:rsidRDefault="00836805" w:rsidP="00836805">
      <w:pPr>
        <w:rPr>
          <w:b/>
          <w:bCs/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Medical Interpreter</w:t>
      </w:r>
    </w:p>
    <w:p w14:paraId="0FB0025C" w14:textId="2108A632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 xml:space="preserve">Kelly Services | 2024 </w:t>
      </w:r>
    </w:p>
    <w:p w14:paraId="6E5741AF" w14:textId="77777777" w:rsidR="00836805" w:rsidRPr="00836805" w:rsidRDefault="00836805" w:rsidP="00836805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 xml:space="preserve">Provided real-time interpretation for medical, insurance, banking, and social services calls (English </w:t>
      </w:r>
      <w:r w:rsidRPr="00836805">
        <w:rPr>
          <w:rFonts w:ascii="Cambria Math" w:hAnsi="Cambria Math" w:cs="Cambria Math"/>
          <w:sz w:val="22"/>
          <w:szCs w:val="22"/>
          <w:lang w:val="en-US"/>
        </w:rPr>
        <w:t>⇆</w:t>
      </w:r>
      <w:r w:rsidRPr="00836805">
        <w:rPr>
          <w:sz w:val="22"/>
          <w:szCs w:val="22"/>
          <w:lang w:val="en-US"/>
        </w:rPr>
        <w:t xml:space="preserve"> Russian).</w:t>
      </w:r>
    </w:p>
    <w:p w14:paraId="247FD49B" w14:textId="77777777" w:rsidR="00836805" w:rsidRPr="00836805" w:rsidRDefault="00836805" w:rsidP="00836805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Ensured clarity and accuracy in communication while maintaining confidentiality.</w:t>
      </w:r>
    </w:p>
    <w:p w14:paraId="570C05DD" w14:textId="77777777" w:rsidR="00836805" w:rsidRPr="00836805" w:rsidRDefault="00836805" w:rsidP="00836805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Quickly adapted to industry-specific terminology and client needs.</w:t>
      </w:r>
    </w:p>
    <w:p w14:paraId="0349DB09" w14:textId="77777777" w:rsidR="00836805" w:rsidRPr="00836805" w:rsidRDefault="00836805" w:rsidP="00836805">
      <w:pPr>
        <w:rPr>
          <w:b/>
          <w:bCs/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Analyst Programmer</w:t>
      </w:r>
    </w:p>
    <w:p w14:paraId="4364A363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EC-Solution | 2023</w:t>
      </w:r>
    </w:p>
    <w:p w14:paraId="06DCF2E0" w14:textId="77777777" w:rsidR="00836805" w:rsidRPr="00836805" w:rsidRDefault="00836805" w:rsidP="00836805">
      <w:pPr>
        <w:numPr>
          <w:ilvl w:val="0"/>
          <w:numId w:val="10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Developed and customized ERP applications based on client requirements.</w:t>
      </w:r>
    </w:p>
    <w:p w14:paraId="655E20B0" w14:textId="77777777" w:rsidR="00836805" w:rsidRPr="00836805" w:rsidRDefault="00836805" w:rsidP="00836805">
      <w:pPr>
        <w:numPr>
          <w:ilvl w:val="0"/>
          <w:numId w:val="10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Wrote clean, efficient C# code while maintaining software quality standards.</w:t>
      </w:r>
    </w:p>
    <w:p w14:paraId="6718EB4F" w14:textId="77777777" w:rsidR="00836805" w:rsidRPr="00836805" w:rsidRDefault="00836805" w:rsidP="00836805">
      <w:pPr>
        <w:numPr>
          <w:ilvl w:val="0"/>
          <w:numId w:val="10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Designed dashboards and reports using SSRS (RDL).</w:t>
      </w:r>
    </w:p>
    <w:p w14:paraId="42081AB4" w14:textId="77777777" w:rsidR="00836805" w:rsidRPr="00836805" w:rsidRDefault="00836805" w:rsidP="00836805">
      <w:pPr>
        <w:numPr>
          <w:ilvl w:val="0"/>
          <w:numId w:val="10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Conducted integration testing and troubleshooting for system anomalies.</w:t>
      </w:r>
    </w:p>
    <w:p w14:paraId="4BF53F89" w14:textId="77777777" w:rsidR="00836805" w:rsidRPr="00836805" w:rsidRDefault="00836805" w:rsidP="00836805">
      <w:pPr>
        <w:numPr>
          <w:ilvl w:val="0"/>
          <w:numId w:val="10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Collaborated with clients and team members to refine solutions and enhance functionality.</w:t>
      </w:r>
    </w:p>
    <w:p w14:paraId="1A9343F0" w14:textId="77777777" w:rsidR="00836805" w:rsidRPr="00836805" w:rsidRDefault="00836805" w:rsidP="00836805">
      <w:pPr>
        <w:rPr>
          <w:b/>
          <w:bCs/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Solution Developer</w:t>
      </w:r>
    </w:p>
    <w:p w14:paraId="1EA20783" w14:textId="77777777" w:rsidR="00836805" w:rsidRPr="00836805" w:rsidRDefault="00836805" w:rsidP="00836805">
      <w:pPr>
        <w:rPr>
          <w:sz w:val="22"/>
          <w:szCs w:val="22"/>
          <w:lang w:val="en-US"/>
        </w:rPr>
      </w:pPr>
      <w:proofErr w:type="spellStart"/>
      <w:r w:rsidRPr="00836805">
        <w:rPr>
          <w:b/>
          <w:bCs/>
          <w:sz w:val="22"/>
          <w:szCs w:val="22"/>
          <w:lang w:val="en-US"/>
        </w:rPr>
        <w:t>Skytech</w:t>
      </w:r>
      <w:proofErr w:type="spellEnd"/>
      <w:r w:rsidRPr="00836805">
        <w:rPr>
          <w:b/>
          <w:bCs/>
          <w:sz w:val="22"/>
          <w:szCs w:val="22"/>
          <w:lang w:val="en-US"/>
        </w:rPr>
        <w:t xml:space="preserve"> Communications | 2021 – 2022</w:t>
      </w:r>
    </w:p>
    <w:p w14:paraId="4906DE58" w14:textId="77777777" w:rsidR="00836805" w:rsidRPr="00836805" w:rsidRDefault="00836805" w:rsidP="00836805">
      <w:pPr>
        <w:numPr>
          <w:ilvl w:val="0"/>
          <w:numId w:val="11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Developed and enhanced web and desktop applications using C#, JavaScript, and MS SQL.</w:t>
      </w:r>
    </w:p>
    <w:p w14:paraId="278CA0D3" w14:textId="77777777" w:rsidR="00836805" w:rsidRPr="00836805" w:rsidRDefault="00836805" w:rsidP="00836805">
      <w:pPr>
        <w:numPr>
          <w:ilvl w:val="0"/>
          <w:numId w:val="11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Implemented dynamic web content with JavaScript, jQuery, and AJAX.</w:t>
      </w:r>
    </w:p>
    <w:p w14:paraId="590283BC" w14:textId="77777777" w:rsidR="00836805" w:rsidRPr="00836805" w:rsidRDefault="00836805" w:rsidP="00836805">
      <w:pPr>
        <w:numPr>
          <w:ilvl w:val="0"/>
          <w:numId w:val="11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Designed and managed multilingual support using dictionary files.</w:t>
      </w:r>
    </w:p>
    <w:p w14:paraId="5084AF45" w14:textId="77777777" w:rsidR="00836805" w:rsidRPr="00836805" w:rsidRDefault="00836805" w:rsidP="00836805">
      <w:pPr>
        <w:numPr>
          <w:ilvl w:val="0"/>
          <w:numId w:val="11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Diagnosed and resolved software bugs reported by users and QA teams.</w:t>
      </w:r>
    </w:p>
    <w:p w14:paraId="0D44BA18" w14:textId="77777777" w:rsidR="00836805" w:rsidRPr="00836805" w:rsidRDefault="00836805" w:rsidP="00836805">
      <w:pPr>
        <w:numPr>
          <w:ilvl w:val="0"/>
          <w:numId w:val="11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Contributed to key software products:</w:t>
      </w:r>
    </w:p>
    <w:p w14:paraId="20A3DDE6" w14:textId="77777777" w:rsidR="00836805" w:rsidRPr="00836805" w:rsidRDefault="00836805" w:rsidP="00836805">
      <w:pPr>
        <w:numPr>
          <w:ilvl w:val="1"/>
          <w:numId w:val="11"/>
        </w:numPr>
        <w:rPr>
          <w:sz w:val="22"/>
          <w:szCs w:val="22"/>
          <w:lang w:val="en-US"/>
        </w:rPr>
      </w:pPr>
      <w:hyperlink r:id="rId9" w:history="1">
        <w:proofErr w:type="spellStart"/>
        <w:r w:rsidRPr="00836805">
          <w:rPr>
            <w:rStyle w:val="Hyperlink"/>
            <w:sz w:val="22"/>
            <w:szCs w:val="22"/>
            <w:lang w:val="en-US"/>
          </w:rPr>
          <w:t>Omnivox</w:t>
        </w:r>
        <w:proofErr w:type="spellEnd"/>
      </w:hyperlink>
    </w:p>
    <w:p w14:paraId="4984765A" w14:textId="77777777" w:rsidR="00836805" w:rsidRPr="00836805" w:rsidRDefault="00836805" w:rsidP="00836805">
      <w:pPr>
        <w:numPr>
          <w:ilvl w:val="1"/>
          <w:numId w:val="11"/>
        </w:numPr>
        <w:rPr>
          <w:sz w:val="22"/>
          <w:szCs w:val="22"/>
          <w:lang w:val="en-US"/>
        </w:rPr>
      </w:pPr>
      <w:hyperlink r:id="rId10" w:history="1">
        <w:r w:rsidRPr="00836805">
          <w:rPr>
            <w:rStyle w:val="Hyperlink"/>
            <w:sz w:val="22"/>
            <w:szCs w:val="22"/>
            <w:lang w:val="en-US"/>
          </w:rPr>
          <w:t>LEA</w:t>
        </w:r>
      </w:hyperlink>
    </w:p>
    <w:p w14:paraId="79BD4491" w14:textId="77777777" w:rsidR="00836805" w:rsidRPr="00836805" w:rsidRDefault="00836805" w:rsidP="00836805">
      <w:pPr>
        <w:numPr>
          <w:ilvl w:val="1"/>
          <w:numId w:val="11"/>
        </w:numPr>
        <w:rPr>
          <w:sz w:val="22"/>
          <w:szCs w:val="22"/>
          <w:lang w:val="en-US"/>
        </w:rPr>
      </w:pPr>
      <w:hyperlink r:id="rId11" w:history="1">
        <w:r w:rsidRPr="00836805">
          <w:rPr>
            <w:rStyle w:val="Hyperlink"/>
            <w:sz w:val="22"/>
            <w:szCs w:val="22"/>
            <w:lang w:val="en-US"/>
          </w:rPr>
          <w:t>Clara</w:t>
        </w:r>
      </w:hyperlink>
    </w:p>
    <w:p w14:paraId="6CFC61C3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pict w14:anchorId="76E98948">
          <v:rect id="_x0000_i1129" style="width:0;height:1.5pt" o:hralign="center" o:hrstd="t" o:hr="t" fillcolor="#a0a0a0" stroked="f"/>
        </w:pict>
      </w:r>
    </w:p>
    <w:p w14:paraId="096F9624" w14:textId="77777777" w:rsidR="009862A5" w:rsidRDefault="009862A5" w:rsidP="00836805">
      <w:pPr>
        <w:rPr>
          <w:b/>
          <w:bCs/>
          <w:sz w:val="22"/>
          <w:szCs w:val="22"/>
          <w:lang w:val="en-US"/>
        </w:rPr>
      </w:pPr>
    </w:p>
    <w:p w14:paraId="293F760B" w14:textId="6BE348DF" w:rsidR="00836805" w:rsidRPr="00836805" w:rsidRDefault="00836805" w:rsidP="00836805">
      <w:pPr>
        <w:rPr>
          <w:b/>
          <w:bCs/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lastRenderedPageBreak/>
        <w:t>EDUCATION</w:t>
      </w:r>
    </w:p>
    <w:p w14:paraId="02A055BF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rFonts w:ascii="Segoe UI Emoji" w:hAnsi="Segoe UI Emoji" w:cs="Segoe UI Emoji"/>
          <w:sz w:val="22"/>
          <w:szCs w:val="22"/>
          <w:lang w:val="en-US"/>
        </w:rPr>
        <w:t>🎓</w:t>
      </w:r>
      <w:r w:rsidRPr="00836805">
        <w:rPr>
          <w:sz w:val="22"/>
          <w:szCs w:val="22"/>
          <w:lang w:val="en-US"/>
        </w:rPr>
        <w:t xml:space="preserve"> </w:t>
      </w:r>
      <w:r w:rsidRPr="00836805">
        <w:rPr>
          <w:b/>
          <w:bCs/>
          <w:sz w:val="22"/>
          <w:szCs w:val="22"/>
          <w:lang w:val="en-US"/>
        </w:rPr>
        <w:t>Bachelor of Engineering (BEng) in Software Engineering</w:t>
      </w:r>
      <w:r w:rsidRPr="00836805">
        <w:rPr>
          <w:sz w:val="22"/>
          <w:szCs w:val="22"/>
          <w:lang w:val="en-US"/>
        </w:rPr>
        <w:t xml:space="preserve"> </w:t>
      </w:r>
      <w:r w:rsidRPr="00836805">
        <w:rPr>
          <w:i/>
          <w:iCs/>
          <w:sz w:val="22"/>
          <w:szCs w:val="22"/>
          <w:lang w:val="en-US"/>
        </w:rPr>
        <w:t>(Ongoing)</w:t>
      </w:r>
      <w:r w:rsidRPr="00836805">
        <w:rPr>
          <w:sz w:val="22"/>
          <w:szCs w:val="22"/>
          <w:lang w:val="en-US"/>
        </w:rPr>
        <w:br/>
        <w:t>Concordia University, Montreal, Quebec</w:t>
      </w:r>
    </w:p>
    <w:p w14:paraId="5C063A61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rFonts w:ascii="Segoe UI Emoji" w:hAnsi="Segoe UI Emoji" w:cs="Segoe UI Emoji"/>
          <w:sz w:val="22"/>
          <w:szCs w:val="22"/>
          <w:lang w:val="en-US"/>
        </w:rPr>
        <w:t>🎓</w:t>
      </w:r>
      <w:r w:rsidRPr="00836805">
        <w:rPr>
          <w:sz w:val="22"/>
          <w:szCs w:val="22"/>
          <w:lang w:val="en-US"/>
        </w:rPr>
        <w:t xml:space="preserve"> </w:t>
      </w:r>
      <w:proofErr w:type="gramStart"/>
      <w:r w:rsidRPr="00836805">
        <w:rPr>
          <w:b/>
          <w:bCs/>
          <w:sz w:val="22"/>
          <w:szCs w:val="22"/>
          <w:lang w:val="en-US"/>
        </w:rPr>
        <w:t>Associate’s Degree</w:t>
      </w:r>
      <w:proofErr w:type="gramEnd"/>
      <w:r w:rsidRPr="00836805">
        <w:rPr>
          <w:b/>
          <w:bCs/>
          <w:sz w:val="22"/>
          <w:szCs w:val="22"/>
          <w:lang w:val="en-US"/>
        </w:rPr>
        <w:t xml:space="preserve"> (DEC) in Computer Science Technology – Administrative Data Processing</w:t>
      </w:r>
      <w:r w:rsidRPr="00836805">
        <w:rPr>
          <w:sz w:val="22"/>
          <w:szCs w:val="22"/>
          <w:lang w:val="en-US"/>
        </w:rPr>
        <w:t xml:space="preserve"> </w:t>
      </w:r>
      <w:r w:rsidRPr="00836805">
        <w:rPr>
          <w:i/>
          <w:iCs/>
          <w:sz w:val="22"/>
          <w:szCs w:val="22"/>
          <w:lang w:val="en-US"/>
        </w:rPr>
        <w:t>(2021)</w:t>
      </w:r>
      <w:r w:rsidRPr="00836805">
        <w:rPr>
          <w:sz w:val="22"/>
          <w:szCs w:val="22"/>
          <w:lang w:val="en-US"/>
        </w:rPr>
        <w:br/>
        <w:t>Champlain College Saint-Lambert, Longueuil, Quebec</w:t>
      </w:r>
    </w:p>
    <w:p w14:paraId="75FA8BB4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rFonts w:ascii="Segoe UI Emoji" w:hAnsi="Segoe UI Emoji" w:cs="Segoe UI Emoji"/>
          <w:sz w:val="22"/>
          <w:szCs w:val="22"/>
          <w:lang w:val="en-US"/>
        </w:rPr>
        <w:t>🎓</w:t>
      </w:r>
      <w:r w:rsidRPr="00836805">
        <w:rPr>
          <w:sz w:val="22"/>
          <w:szCs w:val="22"/>
          <w:lang w:val="en-US"/>
        </w:rPr>
        <w:t xml:space="preserve"> </w:t>
      </w:r>
      <w:r w:rsidRPr="00836805">
        <w:rPr>
          <w:b/>
          <w:bCs/>
          <w:sz w:val="22"/>
          <w:szCs w:val="22"/>
          <w:lang w:val="en-US"/>
        </w:rPr>
        <w:t>High School Diploma (DES) – Science &amp; Technology Focus</w:t>
      </w:r>
      <w:r w:rsidRPr="00836805">
        <w:rPr>
          <w:sz w:val="22"/>
          <w:szCs w:val="22"/>
          <w:lang w:val="en-US"/>
        </w:rPr>
        <w:t xml:space="preserve"> </w:t>
      </w:r>
      <w:r w:rsidRPr="00836805">
        <w:rPr>
          <w:i/>
          <w:iCs/>
          <w:sz w:val="22"/>
          <w:szCs w:val="22"/>
          <w:lang w:val="en-US"/>
        </w:rPr>
        <w:t>(2017)</w:t>
      </w:r>
      <w:r w:rsidRPr="00836805">
        <w:rPr>
          <w:sz w:val="22"/>
          <w:szCs w:val="22"/>
          <w:lang w:val="en-US"/>
        </w:rPr>
        <w:br/>
      </w:r>
      <w:proofErr w:type="spellStart"/>
      <w:r w:rsidRPr="00836805">
        <w:rPr>
          <w:sz w:val="22"/>
          <w:szCs w:val="22"/>
          <w:lang w:val="en-US"/>
        </w:rPr>
        <w:t>Mgr</w:t>
      </w:r>
      <w:proofErr w:type="spellEnd"/>
      <w:r w:rsidRPr="00836805">
        <w:rPr>
          <w:sz w:val="22"/>
          <w:szCs w:val="22"/>
          <w:lang w:val="en-US"/>
        </w:rPr>
        <w:t>-A.-M.-Parent High School, Longueuil, Quebec</w:t>
      </w:r>
    </w:p>
    <w:p w14:paraId="27CE81E3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pict w14:anchorId="784488C3">
          <v:rect id="_x0000_i1130" style="width:0;height:1.5pt" o:hralign="center" o:hrstd="t" o:hr="t" fillcolor="#a0a0a0" stroked="f"/>
        </w:pict>
      </w:r>
    </w:p>
    <w:p w14:paraId="3859A0EE" w14:textId="77777777" w:rsidR="00836805" w:rsidRPr="00836805" w:rsidRDefault="00836805" w:rsidP="00836805">
      <w:pPr>
        <w:rPr>
          <w:b/>
          <w:bCs/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VOLUNTEERING EXPERIENCE</w:t>
      </w:r>
    </w:p>
    <w:p w14:paraId="617F9E87" w14:textId="77777777" w:rsidR="00836805" w:rsidRPr="00836805" w:rsidRDefault="00836805" w:rsidP="00836805">
      <w:pPr>
        <w:rPr>
          <w:b/>
          <w:bCs/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Cabin Leader</w:t>
      </w:r>
    </w:p>
    <w:p w14:paraId="77F19999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Parkside Ranch Summer Camp | Summers 2017 – 2021</w:t>
      </w:r>
    </w:p>
    <w:p w14:paraId="0A9E8CC1" w14:textId="77777777" w:rsidR="00836805" w:rsidRPr="00836805" w:rsidRDefault="00836805" w:rsidP="00836805">
      <w:pPr>
        <w:numPr>
          <w:ilvl w:val="0"/>
          <w:numId w:val="12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Supervised and mentored groups of 8 teenagers in a summer camp setting.</w:t>
      </w:r>
    </w:p>
    <w:p w14:paraId="7F8A797D" w14:textId="77777777" w:rsidR="00836805" w:rsidRPr="00836805" w:rsidRDefault="00836805" w:rsidP="00836805">
      <w:pPr>
        <w:numPr>
          <w:ilvl w:val="0"/>
          <w:numId w:val="12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Fostered a safe, engaging, and respectful environment.</w:t>
      </w:r>
    </w:p>
    <w:p w14:paraId="7E63A525" w14:textId="77777777" w:rsidR="00836805" w:rsidRPr="00836805" w:rsidRDefault="00836805" w:rsidP="00836805">
      <w:pPr>
        <w:numPr>
          <w:ilvl w:val="0"/>
          <w:numId w:val="12"/>
        </w:num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t>Delivered clear instructions in both English and French.</w:t>
      </w:r>
    </w:p>
    <w:p w14:paraId="4FC37CA5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sz w:val="22"/>
          <w:szCs w:val="22"/>
          <w:lang w:val="en-US"/>
        </w:rPr>
        <w:pict w14:anchorId="783F998C">
          <v:rect id="_x0000_i1131" style="width:0;height:1.5pt" o:hralign="center" o:hrstd="t" o:hr="t" fillcolor="#a0a0a0" stroked="f"/>
        </w:pict>
      </w:r>
    </w:p>
    <w:p w14:paraId="199197B1" w14:textId="77777777" w:rsidR="00836805" w:rsidRPr="00836805" w:rsidRDefault="00836805" w:rsidP="00836805">
      <w:pPr>
        <w:rPr>
          <w:b/>
          <w:bCs/>
          <w:sz w:val="22"/>
          <w:szCs w:val="22"/>
          <w:lang w:val="en-US"/>
        </w:rPr>
      </w:pPr>
      <w:r w:rsidRPr="00836805">
        <w:rPr>
          <w:b/>
          <w:bCs/>
          <w:sz w:val="22"/>
          <w:szCs w:val="22"/>
          <w:lang w:val="en-US"/>
        </w:rPr>
        <w:t>ADDITIONAL LINKS</w:t>
      </w:r>
    </w:p>
    <w:p w14:paraId="01751B4D" w14:textId="77777777" w:rsidR="00836805" w:rsidRPr="00836805" w:rsidRDefault="00836805" w:rsidP="00836805">
      <w:pPr>
        <w:rPr>
          <w:sz w:val="22"/>
          <w:szCs w:val="22"/>
          <w:lang w:val="en-US"/>
        </w:rPr>
      </w:pPr>
      <w:r w:rsidRPr="00836805">
        <w:rPr>
          <w:rFonts w:ascii="Segoe UI Emoji" w:hAnsi="Segoe UI Emoji" w:cs="Segoe UI Emoji"/>
          <w:sz w:val="22"/>
          <w:szCs w:val="22"/>
          <w:lang w:val="en-US"/>
        </w:rPr>
        <w:t>📌</w:t>
      </w:r>
      <w:r w:rsidRPr="00836805">
        <w:rPr>
          <w:sz w:val="22"/>
          <w:szCs w:val="22"/>
          <w:lang w:val="en-US"/>
        </w:rPr>
        <w:t xml:space="preserve"> </w:t>
      </w:r>
      <w:r w:rsidRPr="00836805">
        <w:rPr>
          <w:b/>
          <w:bCs/>
          <w:sz w:val="22"/>
          <w:szCs w:val="22"/>
          <w:lang w:val="en-US"/>
        </w:rPr>
        <w:t>Projects &amp; Contributions:</w:t>
      </w:r>
    </w:p>
    <w:p w14:paraId="04A4FCB8" w14:textId="77777777" w:rsidR="00836805" w:rsidRPr="00836805" w:rsidRDefault="00836805" w:rsidP="00836805">
      <w:pPr>
        <w:numPr>
          <w:ilvl w:val="0"/>
          <w:numId w:val="13"/>
        </w:numPr>
        <w:rPr>
          <w:sz w:val="22"/>
          <w:szCs w:val="22"/>
          <w:lang w:val="en-US"/>
        </w:rPr>
      </w:pPr>
      <w:hyperlink r:id="rId12" w:history="1">
        <w:r w:rsidRPr="00836805">
          <w:rPr>
            <w:rStyle w:val="Hyperlink"/>
            <w:sz w:val="22"/>
            <w:szCs w:val="22"/>
            <w:lang w:val="en-US"/>
          </w:rPr>
          <w:t>EC-Solution ERP Software</w:t>
        </w:r>
      </w:hyperlink>
    </w:p>
    <w:p w14:paraId="028A3A72" w14:textId="77777777" w:rsidR="00836805" w:rsidRPr="009862A5" w:rsidRDefault="00836805">
      <w:pPr>
        <w:rPr>
          <w:sz w:val="22"/>
          <w:szCs w:val="22"/>
          <w:lang w:val="en-US"/>
        </w:rPr>
      </w:pPr>
    </w:p>
    <w:p w14:paraId="64F65CCD" w14:textId="77777777" w:rsidR="00EC3081" w:rsidRPr="009862A5" w:rsidRDefault="00EC3081">
      <w:pPr>
        <w:rPr>
          <w:sz w:val="22"/>
          <w:szCs w:val="22"/>
          <w:lang w:val="en-US"/>
        </w:rPr>
      </w:pPr>
    </w:p>
    <w:p w14:paraId="5A531D7B" w14:textId="77777777" w:rsidR="00EC3081" w:rsidRPr="00836805" w:rsidRDefault="00EC3081">
      <w:pPr>
        <w:rPr>
          <w:lang w:val="en-US"/>
        </w:rPr>
      </w:pPr>
    </w:p>
    <w:p w14:paraId="419EDEEF" w14:textId="77777777" w:rsidR="00EC3081" w:rsidRPr="00836805" w:rsidRDefault="00EC3081">
      <w:pPr>
        <w:rPr>
          <w:lang w:val="en-US"/>
        </w:rPr>
      </w:pPr>
    </w:p>
    <w:p w14:paraId="06DB5C35" w14:textId="77777777" w:rsidR="00EC3081" w:rsidRPr="00836805" w:rsidRDefault="00EC3081">
      <w:pPr>
        <w:rPr>
          <w:lang w:val="en-US"/>
        </w:rPr>
      </w:pPr>
    </w:p>
    <w:p w14:paraId="286D0784" w14:textId="77777777" w:rsidR="00EC3081" w:rsidRPr="00836805" w:rsidRDefault="00EC3081">
      <w:pPr>
        <w:rPr>
          <w:lang w:val="en-US"/>
        </w:rPr>
      </w:pPr>
    </w:p>
    <w:p w14:paraId="79C61782" w14:textId="77777777" w:rsidR="00EC3081" w:rsidRPr="00836805" w:rsidRDefault="00EC3081" w:rsidP="00A13B83">
      <w:pPr>
        <w:spacing w:after="0" w:line="240" w:lineRule="auto"/>
        <w:rPr>
          <w:lang w:val="en-US"/>
        </w:rPr>
      </w:pPr>
    </w:p>
    <w:p w14:paraId="3F80DE26" w14:textId="77777777" w:rsidR="00EC3081" w:rsidRPr="00836805" w:rsidRDefault="00EC3081">
      <w:pPr>
        <w:rPr>
          <w:lang w:val="en-US"/>
        </w:rPr>
      </w:pPr>
    </w:p>
    <w:p w14:paraId="4DD71E76" w14:textId="77777777" w:rsidR="00EC3081" w:rsidRPr="00836805" w:rsidRDefault="00EC3081">
      <w:pPr>
        <w:rPr>
          <w:lang w:val="en-US"/>
        </w:rPr>
      </w:pPr>
    </w:p>
    <w:p w14:paraId="50B879B8" w14:textId="77777777" w:rsidR="00EC3081" w:rsidRPr="00836805" w:rsidRDefault="00EC3081">
      <w:pPr>
        <w:rPr>
          <w:lang w:val="en-US"/>
        </w:rPr>
      </w:pPr>
    </w:p>
    <w:p w14:paraId="2A529DFB" w14:textId="6B176CE0" w:rsidR="006B7A7C" w:rsidRPr="00836805" w:rsidRDefault="00ED4611">
      <w:pPr>
        <w:rPr>
          <w:lang w:val="en-US"/>
        </w:rPr>
      </w:pPr>
      <w:r w:rsidRPr="0083680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0E08E3" wp14:editId="7CB8C76E">
                <wp:simplePos x="0" y="0"/>
                <wp:positionH relativeFrom="column">
                  <wp:posOffset>-381000</wp:posOffset>
                </wp:positionH>
                <wp:positionV relativeFrom="paragraph">
                  <wp:posOffset>7916333</wp:posOffset>
                </wp:positionV>
                <wp:extent cx="2480733" cy="40703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733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5090D" w14:textId="16C640A3" w:rsidR="00AE5D11" w:rsidRDefault="00ED4611" w:rsidP="00AE5D11">
                            <w:pPr>
                              <w:jc w:val="center"/>
                            </w:pPr>
                            <w:r>
                              <w:rPr>
                                <w:rFonts w:ascii="ZapfHumnst BT" w:hAnsi="ZapfHumnst BT"/>
                                <w:b/>
                                <w:bCs/>
                                <w:caps/>
                                <w:color w:val="auto"/>
                                <w:sz w:val="32"/>
                                <w:szCs w:val="32"/>
                                <w14:ligatures w14:val="none"/>
                              </w:rPr>
                              <w:t>Ernest</w:t>
                            </w:r>
                            <w:r w:rsidR="00F16182">
                              <w:rPr>
                                <w:rFonts w:ascii="ZapfHumnst BT" w:hAnsi="ZapfHumnst BT"/>
                                <w:b/>
                                <w:bCs/>
                                <w:caps/>
                                <w:color w:val="auto"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 w:rsidR="008E4BF2">
                              <w:rPr>
                                <w:rFonts w:ascii="ZapfHumnst BT" w:hAnsi="ZapfHumnst BT"/>
                                <w:b/>
                                <w:bCs/>
                                <w:caps/>
                                <w:color w:val="auto"/>
                                <w:sz w:val="32"/>
                                <w:szCs w:val="32"/>
                                <w14:ligatures w14:val="none"/>
                              </w:rPr>
                              <w:t>Shapoval</w:t>
                            </w:r>
                            <w:r w:rsidR="00D40B13">
                              <w:rPr>
                                <w:rFonts w:ascii="ZapfHumnst BT" w:hAnsi="ZapfHumnst BT"/>
                                <w:b/>
                                <w:bCs/>
                                <w:caps/>
                                <w:color w:val="auto"/>
                                <w:sz w:val="32"/>
                                <w:szCs w:val="32"/>
                                <w14:ligatures w14:val="none"/>
                              </w:rPr>
                              <w:t>o</w:t>
                            </w:r>
                            <w:r w:rsidR="008E4BF2">
                              <w:rPr>
                                <w:rFonts w:ascii="ZapfHumnst BT" w:hAnsi="ZapfHumnst BT"/>
                                <w:b/>
                                <w:bCs/>
                                <w:caps/>
                                <w:color w:val="auto"/>
                                <w:sz w:val="32"/>
                                <w:szCs w:val="32"/>
                                <w14:ligatures w14:val="none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E08E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0pt;margin-top:623.35pt;width:195.35pt;height:32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" filled="f" stroked="f">
                <v:textbox>
                  <w:txbxContent>
                    <w:p w14:paraId="35A5090D" w14:textId="16C640A3" w:rsidR="00AE5D11" w:rsidRDefault="00ED4611" w:rsidP="00AE5D11">
                      <w:pPr>
                        <w:jc w:val="center"/>
                      </w:pPr>
                      <w:r>
                        <w:rPr>
                          <w:rFonts w:ascii="ZapfHumnst BT" w:hAnsi="ZapfHumnst BT"/>
                          <w:b/>
                          <w:bCs/>
                          <w:caps/>
                          <w:color w:val="auto"/>
                          <w:sz w:val="32"/>
                          <w:szCs w:val="32"/>
                          <w14:ligatures w14:val="none"/>
                        </w:rPr>
                        <w:t>Ernest</w:t>
                      </w:r>
                      <w:r w:rsidR="00F16182">
                        <w:rPr>
                          <w:rFonts w:ascii="ZapfHumnst BT" w:hAnsi="ZapfHumnst BT"/>
                          <w:b/>
                          <w:bCs/>
                          <w:caps/>
                          <w:color w:val="auto"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 w:rsidR="008E4BF2">
                        <w:rPr>
                          <w:rFonts w:ascii="ZapfHumnst BT" w:hAnsi="ZapfHumnst BT"/>
                          <w:b/>
                          <w:bCs/>
                          <w:caps/>
                          <w:color w:val="auto"/>
                          <w:sz w:val="32"/>
                          <w:szCs w:val="32"/>
                          <w14:ligatures w14:val="none"/>
                        </w:rPr>
                        <w:t>Shapoval</w:t>
                      </w:r>
                      <w:r w:rsidR="00D40B13">
                        <w:rPr>
                          <w:rFonts w:ascii="ZapfHumnst BT" w:hAnsi="ZapfHumnst BT"/>
                          <w:b/>
                          <w:bCs/>
                          <w:caps/>
                          <w:color w:val="auto"/>
                          <w:sz w:val="32"/>
                          <w:szCs w:val="32"/>
                          <w14:ligatures w14:val="none"/>
                        </w:rPr>
                        <w:t>o</w:t>
                      </w:r>
                      <w:r w:rsidR="008E4BF2">
                        <w:rPr>
                          <w:rFonts w:ascii="ZapfHumnst BT" w:hAnsi="ZapfHumnst BT"/>
                          <w:b/>
                          <w:bCs/>
                          <w:caps/>
                          <w:color w:val="auto"/>
                          <w:sz w:val="32"/>
                          <w:szCs w:val="32"/>
                          <w14:ligatures w14:val="none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53640" w:rsidRPr="0083680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DB6B69" wp14:editId="376DEB64">
                <wp:simplePos x="0" y="0"/>
                <wp:positionH relativeFrom="column">
                  <wp:posOffset>2214245</wp:posOffset>
                </wp:positionH>
                <wp:positionV relativeFrom="paragraph">
                  <wp:posOffset>7955280</wp:posOffset>
                </wp:positionV>
                <wp:extent cx="3657600" cy="301625"/>
                <wp:effectExtent l="0" t="0" r="0" b="31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3022" w14:textId="07792F73" w:rsidR="00AE5D11" w:rsidRDefault="00E53640" w:rsidP="00AE5D11">
                            <w:r w:rsidRPr="00E53640">
                              <w:rPr>
                                <w:rFonts w:ascii="Book Antiqua" w:hAnsi="Book Antiqua"/>
                                <w:bCs/>
                                <w:color w:val="FFFFFF" w:themeColor="background1"/>
                                <w:sz w:val="22"/>
                                <w:szCs w:val="22"/>
                                <w14:ligatures w14:val="none"/>
                              </w:rPr>
                              <w:t xml:space="preserve">(438) </w:t>
                            </w:r>
                            <w:r w:rsidR="00ED4611">
                              <w:rPr>
                                <w:rFonts w:ascii="Book Antiqua" w:hAnsi="Book Antiqua"/>
                                <w:bCs/>
                                <w:color w:val="FFFFFF" w:themeColor="background1"/>
                                <w:sz w:val="22"/>
                                <w:szCs w:val="22"/>
                                <w14:ligatures w14:val="none"/>
                              </w:rPr>
                              <w:t>873 9998</w:t>
                            </w:r>
                            <w:r w:rsidRPr="00E53640">
                              <w:rPr>
                                <w:rFonts w:ascii="Book Antiqua" w:hAnsi="Book Antiqua"/>
                                <w:bCs/>
                                <w:color w:val="FFFFFF" w:themeColor="background1"/>
                                <w:sz w:val="22"/>
                                <w:szCs w:val="22"/>
                                <w14:ligatures w14:val="none"/>
                              </w:rPr>
                              <w:t xml:space="preserve"> | </w:t>
                            </w:r>
                            <w:hyperlink r:id="rId13" w:history="1">
                              <w:r w:rsidR="00ED4611" w:rsidRPr="0028594F">
                                <w:rPr>
                                  <w:rStyle w:val="Hyperlink"/>
                                  <w:rFonts w:ascii="Book Antiqua" w:hAnsi="Book Antiqua"/>
                                  <w:bCs/>
                                  <w:color w:val="9CC2E5" w:themeColor="accent1" w:themeTint="99"/>
                                  <w:sz w:val="22"/>
                                  <w:szCs w:val="22"/>
                                  <w14:ligatures w14:val="none"/>
                                </w:rPr>
                                <w:t>ernest.shapovalov1@gmail.com</w:t>
                              </w:r>
                            </w:hyperlink>
                            <w:r w:rsidRPr="00E53640">
                              <w:rPr>
                                <w:rFonts w:ascii="Book Antiqua" w:hAnsi="Book Antiqua"/>
                                <w:bCs/>
                                <w:color w:val="2E74B5" w:themeColor="accent1" w:themeShade="BF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6B69" id="_x0000_s1027" type="#_x0000_t202" style="position:absolute;margin-left:174.35pt;margin-top:626.4pt;width:4in;height:2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" filled="f" stroked="f">
                <v:textbox>
                  <w:txbxContent>
                    <w:p w14:paraId="23233022" w14:textId="07792F73" w:rsidR="00AE5D11" w:rsidRDefault="00E53640" w:rsidP="00AE5D11">
                      <w:r w:rsidRPr="00E53640">
                        <w:rPr>
                          <w:rFonts w:ascii="Book Antiqua" w:hAnsi="Book Antiqua"/>
                          <w:bCs/>
                          <w:color w:val="FFFFFF" w:themeColor="background1"/>
                          <w:sz w:val="22"/>
                          <w:szCs w:val="22"/>
                          <w14:ligatures w14:val="none"/>
                        </w:rPr>
                        <w:t xml:space="preserve">(438) </w:t>
                      </w:r>
                      <w:r w:rsidR="00ED4611">
                        <w:rPr>
                          <w:rFonts w:ascii="Book Antiqua" w:hAnsi="Book Antiqua"/>
                          <w:bCs/>
                          <w:color w:val="FFFFFF" w:themeColor="background1"/>
                          <w:sz w:val="22"/>
                          <w:szCs w:val="22"/>
                          <w14:ligatures w14:val="none"/>
                        </w:rPr>
                        <w:t>873 9998</w:t>
                      </w:r>
                      <w:r w:rsidRPr="00E53640">
                        <w:rPr>
                          <w:rFonts w:ascii="Book Antiqua" w:hAnsi="Book Antiqua"/>
                          <w:bCs/>
                          <w:color w:val="FFFFFF" w:themeColor="background1"/>
                          <w:sz w:val="22"/>
                          <w:szCs w:val="22"/>
                          <w14:ligatures w14:val="none"/>
                        </w:rPr>
                        <w:t xml:space="preserve"> | </w:t>
                      </w:r>
                      <w:hyperlink r:id="rId14" w:history="1">
                        <w:r w:rsidR="00ED4611" w:rsidRPr="0028594F">
                          <w:rPr>
                            <w:rStyle w:val="Hyperlink"/>
                            <w:rFonts w:ascii="Book Antiqua" w:hAnsi="Book Antiqua"/>
                            <w:bCs/>
                            <w:color w:val="9CC2E5" w:themeColor="accent1" w:themeTint="99"/>
                            <w:sz w:val="22"/>
                            <w:szCs w:val="22"/>
                            <w14:ligatures w14:val="none"/>
                          </w:rPr>
                          <w:t>ernest.shapovalov1@gmail.com</w:t>
                        </w:r>
                      </w:hyperlink>
                      <w:r w:rsidRPr="00E53640">
                        <w:rPr>
                          <w:rFonts w:ascii="Book Antiqua" w:hAnsi="Book Antiqua"/>
                          <w:bCs/>
                          <w:color w:val="2E74B5" w:themeColor="accent1" w:themeShade="BF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3651" w:rsidRPr="0083680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A10EDF" wp14:editId="16C44E6A">
                <wp:simplePos x="0" y="0"/>
                <wp:positionH relativeFrom="column">
                  <wp:posOffset>2132965</wp:posOffset>
                </wp:positionH>
                <wp:positionV relativeFrom="paragraph">
                  <wp:posOffset>6214745</wp:posOffset>
                </wp:positionV>
                <wp:extent cx="3657600" cy="301625"/>
                <wp:effectExtent l="0" t="0" r="0" b="317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97857" w14:textId="77777777" w:rsidR="00B93651" w:rsidRPr="009F63E4" w:rsidRDefault="00B93651" w:rsidP="00B93651">
                            <w:pPr>
                              <w:widowControl w:val="0"/>
                              <w:tabs>
                                <w:tab w:val="left" w:leader="hyphen" w:pos="10773"/>
                              </w:tabs>
                              <w:spacing w:after="0" w:line="240" w:lineRule="auto"/>
                              <w:ind w:right="13"/>
                              <w:rPr>
                                <w:rFonts w:ascii="Book Antiqua" w:hAnsi="Book Antiqua"/>
                                <w:bCs/>
                                <w:color w:val="FFFFFF" w:themeColor="background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Book Antiqua" w:hAnsi="Book Antiqua"/>
                                <w:bCs/>
                                <w:color w:val="FFFFFF" w:themeColor="background1"/>
                                <w:sz w:val="22"/>
                                <w:szCs w:val="22"/>
                                <w14:ligatures w14:val="none"/>
                              </w:rPr>
                              <w:t>450 771-4500 | btremblay</w:t>
                            </w:r>
                            <w:r w:rsidRPr="009F63E4">
                              <w:rPr>
                                <w:rFonts w:ascii="Book Antiqua" w:hAnsi="Book Antiqua"/>
                                <w:bCs/>
                                <w:color w:val="FFFFFF" w:themeColor="background1"/>
                                <w:sz w:val="22"/>
                                <w:szCs w:val="22"/>
                                <w14:ligatures w14:val="none"/>
                              </w:rPr>
                              <w:t>@gmail.com</w:t>
                            </w:r>
                          </w:p>
                          <w:p w14:paraId="783A851B" w14:textId="77777777" w:rsidR="00B93651" w:rsidRDefault="00B93651" w:rsidP="00B936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0EDF" id="_x0000_s1028" type="#_x0000_t202" style="position:absolute;margin-left:167.95pt;margin-top:489.35pt;width:4in;height:2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" filled="f" stroked="f">
                <v:textbox>
                  <w:txbxContent>
                    <w:p w14:paraId="5B697857" w14:textId="77777777" w:rsidR="00B93651" w:rsidRPr="009F63E4" w:rsidRDefault="00B93651" w:rsidP="00B93651">
                      <w:pPr>
                        <w:widowControl w:val="0"/>
                        <w:tabs>
                          <w:tab w:val="left" w:leader="hyphen" w:pos="10773"/>
                        </w:tabs>
                        <w:spacing w:after="0" w:line="240" w:lineRule="auto"/>
                        <w:ind w:right="13"/>
                        <w:rPr>
                          <w:rFonts w:ascii="Book Antiqua" w:hAnsi="Book Antiqua"/>
                          <w:bCs/>
                          <w:color w:val="FFFFFF" w:themeColor="background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Book Antiqua" w:hAnsi="Book Antiqua"/>
                          <w:bCs/>
                          <w:color w:val="FFFFFF" w:themeColor="background1"/>
                          <w:sz w:val="22"/>
                          <w:szCs w:val="22"/>
                          <w14:ligatures w14:val="none"/>
                        </w:rPr>
                        <w:t>450 771-4500 | btremblay</w:t>
                      </w:r>
                      <w:r w:rsidRPr="009F63E4">
                        <w:rPr>
                          <w:rFonts w:ascii="Book Antiqua" w:hAnsi="Book Antiqua"/>
                          <w:bCs/>
                          <w:color w:val="FFFFFF" w:themeColor="background1"/>
                          <w:sz w:val="22"/>
                          <w:szCs w:val="22"/>
                          <w14:ligatures w14:val="none"/>
                        </w:rPr>
                        <w:t>@gmail.com</w:t>
                      </w:r>
                    </w:p>
                    <w:p w14:paraId="783A851B" w14:textId="77777777" w:rsidR="00B93651" w:rsidRDefault="00B93651" w:rsidP="00B93651"/>
                  </w:txbxContent>
                </v:textbox>
              </v:shape>
            </w:pict>
          </mc:Fallback>
        </mc:AlternateContent>
      </w:r>
    </w:p>
    <w:sectPr w:rsidR="006B7A7C" w:rsidRPr="008368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pfHumns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0CA0684"/>
    <w:multiLevelType w:val="hybridMultilevel"/>
    <w:tmpl w:val="9D58A340"/>
    <w:lvl w:ilvl="0" w:tplc="43E2A0C8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06639"/>
    <w:multiLevelType w:val="hybridMultilevel"/>
    <w:tmpl w:val="951CFC4C"/>
    <w:lvl w:ilvl="0" w:tplc="43E2A0C8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E3360"/>
    <w:multiLevelType w:val="multilevel"/>
    <w:tmpl w:val="4B8A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A3609"/>
    <w:multiLevelType w:val="multilevel"/>
    <w:tmpl w:val="5AAA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80A4D"/>
    <w:multiLevelType w:val="multilevel"/>
    <w:tmpl w:val="D182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C144A"/>
    <w:multiLevelType w:val="multilevel"/>
    <w:tmpl w:val="FF7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46B44"/>
    <w:multiLevelType w:val="hybridMultilevel"/>
    <w:tmpl w:val="B82E6B1E"/>
    <w:lvl w:ilvl="0" w:tplc="4028A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F30FC"/>
    <w:multiLevelType w:val="multilevel"/>
    <w:tmpl w:val="029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85FEE"/>
    <w:multiLevelType w:val="hybridMultilevel"/>
    <w:tmpl w:val="0C405B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F24BA9"/>
    <w:multiLevelType w:val="hybridMultilevel"/>
    <w:tmpl w:val="3C5AA8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43F38"/>
    <w:multiLevelType w:val="hybridMultilevel"/>
    <w:tmpl w:val="25A0C85C"/>
    <w:lvl w:ilvl="0" w:tplc="7FC8A1C2">
      <w:start w:val="20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56CBB"/>
    <w:multiLevelType w:val="multilevel"/>
    <w:tmpl w:val="13E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6516C"/>
    <w:multiLevelType w:val="multilevel"/>
    <w:tmpl w:val="E9EC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400627">
    <w:abstractNumId w:val="1"/>
  </w:num>
  <w:num w:numId="2" w16cid:durableId="475338092">
    <w:abstractNumId w:val="7"/>
  </w:num>
  <w:num w:numId="3" w16cid:durableId="1481847945">
    <w:abstractNumId w:val="11"/>
  </w:num>
  <w:num w:numId="4" w16cid:durableId="511259802">
    <w:abstractNumId w:val="10"/>
  </w:num>
  <w:num w:numId="5" w16cid:durableId="150551520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6" w16cid:durableId="63837089">
    <w:abstractNumId w:val="9"/>
  </w:num>
  <w:num w:numId="7" w16cid:durableId="1792281241">
    <w:abstractNumId w:val="2"/>
  </w:num>
  <w:num w:numId="8" w16cid:durableId="200869891">
    <w:abstractNumId w:val="3"/>
  </w:num>
  <w:num w:numId="9" w16cid:durableId="1471745281">
    <w:abstractNumId w:val="6"/>
  </w:num>
  <w:num w:numId="10" w16cid:durableId="553808543">
    <w:abstractNumId w:val="5"/>
  </w:num>
  <w:num w:numId="11" w16cid:durableId="1093937791">
    <w:abstractNumId w:val="4"/>
  </w:num>
  <w:num w:numId="12" w16cid:durableId="185291353">
    <w:abstractNumId w:val="8"/>
  </w:num>
  <w:num w:numId="13" w16cid:durableId="88040341">
    <w:abstractNumId w:val="12"/>
  </w:num>
  <w:num w:numId="14" w16cid:durableId="17253332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82"/>
    <w:rsid w:val="00015377"/>
    <w:rsid w:val="00052FA4"/>
    <w:rsid w:val="0009001C"/>
    <w:rsid w:val="000C342D"/>
    <w:rsid w:val="000C38E7"/>
    <w:rsid w:val="000C62D1"/>
    <w:rsid w:val="00103F81"/>
    <w:rsid w:val="0013130F"/>
    <w:rsid w:val="00135D7C"/>
    <w:rsid w:val="0014055A"/>
    <w:rsid w:val="00141038"/>
    <w:rsid w:val="001471E7"/>
    <w:rsid w:val="001A1895"/>
    <w:rsid w:val="001C78B3"/>
    <w:rsid w:val="00215BBD"/>
    <w:rsid w:val="0022053C"/>
    <w:rsid w:val="00241676"/>
    <w:rsid w:val="0028594F"/>
    <w:rsid w:val="00294D81"/>
    <w:rsid w:val="002B7396"/>
    <w:rsid w:val="002C0406"/>
    <w:rsid w:val="002C4522"/>
    <w:rsid w:val="002C748A"/>
    <w:rsid w:val="002E3A2E"/>
    <w:rsid w:val="002F3A67"/>
    <w:rsid w:val="00316952"/>
    <w:rsid w:val="00345722"/>
    <w:rsid w:val="0036512D"/>
    <w:rsid w:val="00374902"/>
    <w:rsid w:val="00382EC5"/>
    <w:rsid w:val="003832DD"/>
    <w:rsid w:val="003B7D9D"/>
    <w:rsid w:val="003E012D"/>
    <w:rsid w:val="003E3188"/>
    <w:rsid w:val="003E7752"/>
    <w:rsid w:val="003F1E68"/>
    <w:rsid w:val="003F75AE"/>
    <w:rsid w:val="00401C0F"/>
    <w:rsid w:val="00404C23"/>
    <w:rsid w:val="004109E1"/>
    <w:rsid w:val="0043281B"/>
    <w:rsid w:val="004466AB"/>
    <w:rsid w:val="00462009"/>
    <w:rsid w:val="00462485"/>
    <w:rsid w:val="00480C0A"/>
    <w:rsid w:val="004855C7"/>
    <w:rsid w:val="004A767B"/>
    <w:rsid w:val="004B2BE0"/>
    <w:rsid w:val="004D0D8C"/>
    <w:rsid w:val="004D264C"/>
    <w:rsid w:val="004F485F"/>
    <w:rsid w:val="00512D68"/>
    <w:rsid w:val="00516FEC"/>
    <w:rsid w:val="00526A38"/>
    <w:rsid w:val="005459D0"/>
    <w:rsid w:val="005B4FFE"/>
    <w:rsid w:val="00604327"/>
    <w:rsid w:val="00666FAA"/>
    <w:rsid w:val="00677894"/>
    <w:rsid w:val="0069786B"/>
    <w:rsid w:val="006B3AEB"/>
    <w:rsid w:val="006B7A7C"/>
    <w:rsid w:val="006E0531"/>
    <w:rsid w:val="00706147"/>
    <w:rsid w:val="00710957"/>
    <w:rsid w:val="00715809"/>
    <w:rsid w:val="00741B8B"/>
    <w:rsid w:val="00755116"/>
    <w:rsid w:val="0076439D"/>
    <w:rsid w:val="00773BFD"/>
    <w:rsid w:val="007769A6"/>
    <w:rsid w:val="00790FF6"/>
    <w:rsid w:val="00797D20"/>
    <w:rsid w:val="007A042F"/>
    <w:rsid w:val="007E0E75"/>
    <w:rsid w:val="007E4E6E"/>
    <w:rsid w:val="007F5E0A"/>
    <w:rsid w:val="00824587"/>
    <w:rsid w:val="008265B1"/>
    <w:rsid w:val="00836805"/>
    <w:rsid w:val="008C02F7"/>
    <w:rsid w:val="008E4BF2"/>
    <w:rsid w:val="008F6B9A"/>
    <w:rsid w:val="00904C2A"/>
    <w:rsid w:val="009220D8"/>
    <w:rsid w:val="00932CC4"/>
    <w:rsid w:val="0094744A"/>
    <w:rsid w:val="0096686A"/>
    <w:rsid w:val="009727D9"/>
    <w:rsid w:val="009769CD"/>
    <w:rsid w:val="009862A5"/>
    <w:rsid w:val="009900F7"/>
    <w:rsid w:val="009C0695"/>
    <w:rsid w:val="009C54DC"/>
    <w:rsid w:val="009D33DF"/>
    <w:rsid w:val="009D6043"/>
    <w:rsid w:val="009F3F18"/>
    <w:rsid w:val="009F736E"/>
    <w:rsid w:val="00A13B83"/>
    <w:rsid w:val="00A44C82"/>
    <w:rsid w:val="00A46DB0"/>
    <w:rsid w:val="00A561AD"/>
    <w:rsid w:val="00A6493A"/>
    <w:rsid w:val="00A726BA"/>
    <w:rsid w:val="00A7339B"/>
    <w:rsid w:val="00A962C5"/>
    <w:rsid w:val="00AB64E4"/>
    <w:rsid w:val="00AC686B"/>
    <w:rsid w:val="00AD1DC8"/>
    <w:rsid w:val="00AE5D11"/>
    <w:rsid w:val="00B06FAF"/>
    <w:rsid w:val="00B14519"/>
    <w:rsid w:val="00B31C72"/>
    <w:rsid w:val="00B3788E"/>
    <w:rsid w:val="00B740F2"/>
    <w:rsid w:val="00B87F3E"/>
    <w:rsid w:val="00B93651"/>
    <w:rsid w:val="00BA3A4B"/>
    <w:rsid w:val="00BA73CD"/>
    <w:rsid w:val="00C03809"/>
    <w:rsid w:val="00C050D7"/>
    <w:rsid w:val="00C1712F"/>
    <w:rsid w:val="00C471CB"/>
    <w:rsid w:val="00C52714"/>
    <w:rsid w:val="00C752A4"/>
    <w:rsid w:val="00C85587"/>
    <w:rsid w:val="00C937B4"/>
    <w:rsid w:val="00CC39F2"/>
    <w:rsid w:val="00CC46B2"/>
    <w:rsid w:val="00D20946"/>
    <w:rsid w:val="00D40B13"/>
    <w:rsid w:val="00D45D1D"/>
    <w:rsid w:val="00D5611C"/>
    <w:rsid w:val="00D822FA"/>
    <w:rsid w:val="00D96744"/>
    <w:rsid w:val="00DA26EB"/>
    <w:rsid w:val="00DB150E"/>
    <w:rsid w:val="00DE33E4"/>
    <w:rsid w:val="00E24B3A"/>
    <w:rsid w:val="00E379E7"/>
    <w:rsid w:val="00E47FB1"/>
    <w:rsid w:val="00E50DD1"/>
    <w:rsid w:val="00E53640"/>
    <w:rsid w:val="00E5747F"/>
    <w:rsid w:val="00E600A4"/>
    <w:rsid w:val="00E666A9"/>
    <w:rsid w:val="00EB294E"/>
    <w:rsid w:val="00EC3081"/>
    <w:rsid w:val="00ED4611"/>
    <w:rsid w:val="00F02346"/>
    <w:rsid w:val="00F16182"/>
    <w:rsid w:val="00F27BBF"/>
    <w:rsid w:val="00F33F34"/>
    <w:rsid w:val="00F36230"/>
    <w:rsid w:val="00F46B76"/>
    <w:rsid w:val="00F516F0"/>
    <w:rsid w:val="00F53F62"/>
    <w:rsid w:val="00F816F9"/>
    <w:rsid w:val="00F927A5"/>
    <w:rsid w:val="00FA21D8"/>
    <w:rsid w:val="00FA4F43"/>
    <w:rsid w:val="00F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C521"/>
  <w15:chartTrackingRefBased/>
  <w15:docId w15:val="{B04DFDC0-6156-4425-B9AF-99C0FC3C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957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fr-CA"/>
      <w14:ligatures w14:val="standard"/>
      <w14:cntxtAlt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F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0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161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3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4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44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nest-shapovalov-a4a9911b7/" TargetMode="External"/><Relationship Id="rId13" Type="http://schemas.openxmlformats.org/officeDocument/2006/relationships/hyperlink" Target="mailto:ernest.shapovalov1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-c-solutions.com/en/epicor-erp-softwares/kinetic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kytech.com/en/clara-pedagogie.sky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skytech.com/en/lea.sk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kytech.com/en/omnivox.sky" TargetMode="External"/><Relationship Id="rId14" Type="http://schemas.openxmlformats.org/officeDocument/2006/relationships/hyperlink" Target="mailto:ernest.shapovalov1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hieMoisan\Desktop\Sophie\Comit&#233;%20CV\Mod&#232;le%20CV%20Fran&#231;ais\Tendance\Mod&#232;le%2010%20Tendan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0" ma:contentTypeDescription="Create a new document." ma:contentTypeScope="" ma:versionID="1caa103ec3817b676ca3ef2b61cbef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4a740cd120f0e03251e656c3effc00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B447D3-2151-417F-9034-7525ACCD83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96CB0E-8CB9-4EE2-B078-9526C9318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4F16D1-4422-4E13-B60F-DE6465A739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10 Tendance</Template>
  <TotalTime>437</TotalTime>
  <Pages>3</Pages>
  <Words>610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Moisan</dc:creator>
  <cp:keywords/>
  <dc:description/>
  <cp:lastModifiedBy>Ernest Shapovalov</cp:lastModifiedBy>
  <cp:revision>5</cp:revision>
  <cp:lastPrinted>2024-12-16T20:30:00Z</cp:lastPrinted>
  <dcterms:created xsi:type="dcterms:W3CDTF">2025-02-17T13:20:00Z</dcterms:created>
  <dcterms:modified xsi:type="dcterms:W3CDTF">2025-02-17T21:32:00Z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